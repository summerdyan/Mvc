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87E9934" w14:textId="77777777" w:rsidTr="007E673C">
        <w:trPr>
          <w:trHeight w:hRule="exact" w:val="180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1FABCD0" w14:textId="44089DAF" w:rsidR="00692703" w:rsidRPr="00CF1A49" w:rsidRDefault="00737B51" w:rsidP="00913946">
            <w:pPr>
              <w:pStyle w:val="Title"/>
            </w:pPr>
            <w:r>
              <w:t>Summer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Crawford</w:t>
            </w:r>
          </w:p>
          <w:p w14:paraId="7B2A46E9" w14:textId="3F44931D" w:rsidR="00692703" w:rsidRPr="00CF1A49" w:rsidRDefault="00737B51" w:rsidP="00913946">
            <w:pPr>
              <w:pStyle w:val="ContactInfo"/>
              <w:contextualSpacing w:val="0"/>
            </w:pPr>
            <w:r>
              <w:t>Lafayette, LA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9D29CCAFC314344BFCBBDB99983325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(985)640-8189</w:t>
            </w:r>
          </w:p>
          <w:p w14:paraId="1FEF4033" w14:textId="05B864BB" w:rsidR="00692703" w:rsidRPr="00CF1A49" w:rsidRDefault="00737B51" w:rsidP="00913946">
            <w:pPr>
              <w:pStyle w:val="ContactInfoEmphasis"/>
              <w:contextualSpacing w:val="0"/>
            </w:pPr>
            <w:r>
              <w:t>sdc1579@gmail.com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AFE1636542E9D44A14502BB301809C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737B51">
              <w:t>www.linkedin.com/in/summercrawford/</w:t>
            </w:r>
          </w:p>
        </w:tc>
      </w:tr>
      <w:tr w:rsidR="009571D8" w:rsidRPr="00CF1A49" w14:paraId="799840E8" w14:textId="77777777" w:rsidTr="00202209">
        <w:trPr>
          <w:trHeight w:val="15"/>
        </w:trPr>
        <w:tc>
          <w:tcPr>
            <w:tcW w:w="9360" w:type="dxa"/>
            <w:tcMar>
              <w:top w:w="432" w:type="dxa"/>
            </w:tcMar>
          </w:tcPr>
          <w:p w14:paraId="6BC82DF7" w14:textId="0F274ACF" w:rsidR="001755A8" w:rsidRPr="00CF1A49" w:rsidRDefault="002F755F" w:rsidP="00913946">
            <w:pPr>
              <w:contextualSpacing w:val="0"/>
            </w:pPr>
            <w:r>
              <w:t xml:space="preserve">My career objective is to learn how to be an effective programmer and cooperative team member. </w:t>
            </w:r>
            <w:r w:rsidR="000C784F">
              <w:t>I enjoy interacting with those around me to solve problems</w:t>
            </w:r>
            <w:r w:rsidR="00105466">
              <w:t xml:space="preserve"> as well as improving my skillset to meet the needs of the job expected of me. </w:t>
            </w:r>
            <w:r w:rsidR="00646D99">
              <w:t>Whatever knowledge I lack currently can be learned on the job, and this mentality, I feel, is the essence of being a computer scientist.</w:t>
            </w:r>
          </w:p>
        </w:tc>
      </w:tr>
    </w:tbl>
    <w:p w14:paraId="60FEFEF0" w14:textId="77777777" w:rsidR="004E01EB" w:rsidRPr="00CF1A49" w:rsidRDefault="00AF338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E7BF37B70BCA5499D2554EB8E149F5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1A2EAD4" w14:textId="77777777" w:rsidTr="00D66A52">
        <w:tc>
          <w:tcPr>
            <w:tcW w:w="9355" w:type="dxa"/>
          </w:tcPr>
          <w:p w14:paraId="3187245D" w14:textId="77777777" w:rsidR="001D0BF1" w:rsidRPr="00CF1A49" w:rsidRDefault="00A6548D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6C5B5F">
              <w:t xml:space="preserve"> </w:t>
            </w:r>
            <w:r>
              <w:t>2020</w:t>
            </w:r>
            <w:r w:rsidR="001D0BF1" w:rsidRPr="00CF1A49">
              <w:t xml:space="preserve"> – </w:t>
            </w:r>
            <w:r w:rsidR="006C5B5F">
              <w:t xml:space="preserve">july </w:t>
            </w:r>
            <w:r>
              <w:t>2020</w:t>
            </w:r>
          </w:p>
          <w:p w14:paraId="288AE232" w14:textId="2D10A3BE" w:rsidR="001D0BF1" w:rsidRPr="00CF1A49" w:rsidRDefault="00BE413E" w:rsidP="001D0BF1">
            <w:pPr>
              <w:pStyle w:val="Heading2"/>
              <w:contextualSpacing w:val="0"/>
              <w:outlineLvl w:val="1"/>
            </w:pPr>
            <w:r>
              <w:t>SEap</w:t>
            </w:r>
            <w:r w:rsidR="006C5B5F">
              <w:t xml:space="preserve"> intern</w:t>
            </w:r>
            <w:r w:rsidR="001D0BF1" w:rsidRPr="00CF1A49">
              <w:t xml:space="preserve">, </w:t>
            </w:r>
            <w:r w:rsidR="006C5B5F">
              <w:rPr>
                <w:rStyle w:val="SubtleReference"/>
              </w:rPr>
              <w:t>naval research laboratory</w:t>
            </w:r>
          </w:p>
          <w:p w14:paraId="73146CE8" w14:textId="7421F9FC" w:rsidR="001E3120" w:rsidRPr="00CF1A49" w:rsidRDefault="00A6548D" w:rsidP="001D0BF1">
            <w:r>
              <w:rPr>
                <w:rFonts w:ascii="Roboto" w:hAnsi="Roboto"/>
                <w:color w:val="666666"/>
                <w:spacing w:val="2"/>
                <w:sz w:val="20"/>
                <w:szCs w:val="20"/>
                <w:shd w:val="clear" w:color="auto" w:fill="FFFFFF"/>
              </w:rPr>
              <w:t xml:space="preserve">I created a program that </w:t>
            </w:r>
            <w:r w:rsidR="001901E2">
              <w:rPr>
                <w:rFonts w:ascii="Roboto" w:hAnsi="Roboto"/>
                <w:color w:val="666666"/>
                <w:spacing w:val="2"/>
                <w:sz w:val="20"/>
                <w:szCs w:val="20"/>
                <w:shd w:val="clear" w:color="auto" w:fill="FFFFFF"/>
              </w:rPr>
              <w:t>searches for ships within imagery. It would draw boxes around t</w:t>
            </w:r>
            <w:r w:rsidR="006D0F42">
              <w:rPr>
                <w:rFonts w:ascii="Roboto" w:hAnsi="Roboto"/>
                <w:color w:val="666666"/>
                <w:spacing w:val="2"/>
                <w:sz w:val="20"/>
                <w:szCs w:val="20"/>
                <w:shd w:val="clear" w:color="auto" w:fill="FFFFFF"/>
              </w:rPr>
              <w:t>he ships, and each box had an associated confidence value.</w:t>
            </w:r>
          </w:p>
        </w:tc>
      </w:tr>
      <w:tr w:rsidR="00F61DF9" w:rsidRPr="00CF1A49" w14:paraId="62658096" w14:textId="77777777" w:rsidTr="00F61DF9">
        <w:tc>
          <w:tcPr>
            <w:tcW w:w="9355" w:type="dxa"/>
            <w:tcMar>
              <w:top w:w="216" w:type="dxa"/>
            </w:tcMar>
          </w:tcPr>
          <w:p w14:paraId="1217AC3F" w14:textId="1AFFBEC3" w:rsidR="00F61DF9" w:rsidRPr="00CF1A49" w:rsidRDefault="00BE413E" w:rsidP="00F61DF9">
            <w:pPr>
              <w:pStyle w:val="Heading3"/>
              <w:contextualSpacing w:val="0"/>
              <w:outlineLvl w:val="2"/>
            </w:pPr>
            <w:r>
              <w:t>may 2021</w:t>
            </w:r>
            <w:r w:rsidR="00F61DF9" w:rsidRPr="00CF1A49">
              <w:t xml:space="preserve"> – </w:t>
            </w:r>
            <w:r>
              <w:t>july 2021</w:t>
            </w:r>
          </w:p>
          <w:p w14:paraId="754A407E" w14:textId="77777777" w:rsidR="00BE413E" w:rsidRPr="00CF1A49" w:rsidRDefault="00BE413E" w:rsidP="00BE413E">
            <w:pPr>
              <w:pStyle w:val="Heading2"/>
              <w:contextualSpacing w:val="0"/>
              <w:outlineLvl w:val="1"/>
            </w:pPr>
            <w:r>
              <w:t>nreip intern</w:t>
            </w:r>
            <w:r w:rsidRPr="00CF1A49">
              <w:t xml:space="preserve">, </w:t>
            </w:r>
            <w:r>
              <w:rPr>
                <w:rStyle w:val="SubtleReference"/>
              </w:rPr>
              <w:t>naval research laboratory</w:t>
            </w:r>
          </w:p>
          <w:p w14:paraId="405A4713" w14:textId="77C579D5" w:rsidR="00F61DF9" w:rsidRDefault="00BE413E" w:rsidP="00F61DF9">
            <w:r>
              <w:rPr>
                <w:rFonts w:ascii="Roboto" w:hAnsi="Roboto"/>
                <w:color w:val="666666"/>
                <w:spacing w:val="2"/>
                <w:sz w:val="20"/>
                <w:szCs w:val="20"/>
                <w:shd w:val="clear" w:color="auto" w:fill="FFFFFF"/>
              </w:rPr>
              <w:t>During this internship, I was tasked with creating a program that would find the correlation among oceanic data values given by large satellites. I then applied that relationship to the oceanic data values given by a nanosatellite in order to derive normalized water leaving radiance.</w:t>
            </w:r>
          </w:p>
        </w:tc>
      </w:tr>
    </w:tbl>
    <w:sdt>
      <w:sdtPr>
        <w:alias w:val="Education:"/>
        <w:tag w:val="Education:"/>
        <w:id w:val="-1908763273"/>
        <w:placeholder>
          <w:docPart w:val="FC82FA28F5DC1247B0837A6CDF45A9BC"/>
        </w:placeholder>
        <w:temporary/>
        <w:showingPlcHdr/>
        <w15:appearance w15:val="hidden"/>
      </w:sdtPr>
      <w:sdtEndPr/>
      <w:sdtContent>
        <w:p w14:paraId="6B02EEC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0413E3D" w14:textId="77777777" w:rsidTr="00D66A52">
        <w:tc>
          <w:tcPr>
            <w:tcW w:w="9355" w:type="dxa"/>
          </w:tcPr>
          <w:p w14:paraId="6A8F44E5" w14:textId="50A4C2E5" w:rsidR="001D0BF1" w:rsidRPr="00CF1A49" w:rsidRDefault="00737B51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2020</w:t>
            </w:r>
          </w:p>
          <w:p w14:paraId="15530818" w14:textId="4E309F28" w:rsidR="001D0BF1" w:rsidRPr="00CF1A49" w:rsidRDefault="00737B51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First baptist Christian school</w:t>
            </w:r>
          </w:p>
          <w:p w14:paraId="2D6A40B5" w14:textId="611A5518" w:rsidR="007538DC" w:rsidRPr="00CF1A49" w:rsidRDefault="00A6548D" w:rsidP="007538DC">
            <w:pPr>
              <w:contextualSpacing w:val="0"/>
            </w:pPr>
            <w:r>
              <w:t>I was the valedictorian of my class and graduated with a 4.0 GPA. I helped teach kids in the junior robotics club how to make small robots with LEGO Mindstorms. I also brought my 3D printer to a science expo my school hosted in order to show children how fun CAD can be.</w:t>
            </w:r>
          </w:p>
        </w:tc>
      </w:tr>
      <w:tr w:rsidR="00F61DF9" w:rsidRPr="00CF1A49" w14:paraId="4DB4A4AB" w14:textId="77777777" w:rsidTr="00E60DCF">
        <w:trPr>
          <w:trHeight w:val="643"/>
        </w:trPr>
        <w:tc>
          <w:tcPr>
            <w:tcW w:w="9355" w:type="dxa"/>
            <w:tcMar>
              <w:top w:w="216" w:type="dxa"/>
            </w:tcMar>
          </w:tcPr>
          <w:p w14:paraId="41FD85DF" w14:textId="245F02B3" w:rsidR="00F61DF9" w:rsidRPr="00CF1A49" w:rsidRDefault="006C5B5F" w:rsidP="00F61DF9">
            <w:pPr>
              <w:pStyle w:val="Heading3"/>
              <w:contextualSpacing w:val="0"/>
              <w:outlineLvl w:val="2"/>
            </w:pPr>
            <w:r>
              <w:t>in progress</w:t>
            </w:r>
          </w:p>
          <w:p w14:paraId="3605A271" w14:textId="43E2529E" w:rsidR="00F61DF9" w:rsidRPr="00CF1A49" w:rsidRDefault="00737B51" w:rsidP="00F61DF9">
            <w:pPr>
              <w:pStyle w:val="Heading2"/>
              <w:contextualSpacing w:val="0"/>
              <w:outlineLvl w:val="1"/>
            </w:pPr>
            <w:r>
              <w:t>Bachelors</w:t>
            </w:r>
            <w:r w:rsidR="006C5B5F">
              <w:t xml:space="preserve"> – computer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louisiana at lafayette</w:t>
            </w:r>
          </w:p>
          <w:p w14:paraId="11358825" w14:textId="6259E2F2" w:rsidR="00F61DF9" w:rsidRDefault="008C7A61" w:rsidP="00F61DF9">
            <w:r>
              <w:t>I currently have a 4.0 GPA</w:t>
            </w:r>
            <w:r w:rsidR="001A4987">
              <w:t xml:space="preserve">, and I am in the honors program. I </w:t>
            </w:r>
            <w:r w:rsidR="00BB7FDB">
              <w:t>received</w:t>
            </w:r>
            <w:r w:rsidR="001A4987">
              <w:t xml:space="preserve"> the Honeywell endowed scholarship last </w:t>
            </w:r>
            <w:r w:rsidR="003C24AE">
              <w:t>school year. I also received the Drs. Pat and Milton Rickles Scholarship last semester.</w:t>
            </w:r>
            <w:r w:rsidR="00BB7FDB">
              <w:t xml:space="preserve"> </w:t>
            </w:r>
          </w:p>
        </w:tc>
      </w:tr>
    </w:tbl>
    <w:sdt>
      <w:sdtPr>
        <w:alias w:val="Skills:"/>
        <w:tag w:val="Skills:"/>
        <w:id w:val="-1392877668"/>
        <w:placeholder>
          <w:docPart w:val="335A83B3077E734BB0790600DFA551DA"/>
        </w:placeholder>
        <w:temporary/>
        <w:showingPlcHdr/>
        <w15:appearance w15:val="hidden"/>
      </w:sdtPr>
      <w:sdtEndPr/>
      <w:sdtContent>
        <w:p w14:paraId="261E1AED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C86C065" w14:textId="77777777" w:rsidTr="00A851FA">
        <w:trPr>
          <w:trHeight w:val="1543"/>
        </w:trPr>
        <w:tc>
          <w:tcPr>
            <w:tcW w:w="4675" w:type="dxa"/>
          </w:tcPr>
          <w:p w14:paraId="6BFBB1AA" w14:textId="73E3F020" w:rsidR="001E3120" w:rsidRPr="006E1507" w:rsidRDefault="00BE413E" w:rsidP="006E1507">
            <w:pPr>
              <w:pStyle w:val="ListBullet"/>
              <w:contextualSpacing w:val="0"/>
            </w:pPr>
            <w:r>
              <w:t>Python</w:t>
            </w:r>
          </w:p>
          <w:p w14:paraId="118D7E81" w14:textId="77777777" w:rsidR="00BE413E" w:rsidRDefault="00BE413E" w:rsidP="00BE413E">
            <w:pPr>
              <w:pStyle w:val="ListBullet"/>
              <w:contextualSpacing w:val="0"/>
            </w:pPr>
            <w:r>
              <w:t>Machine Learning</w:t>
            </w:r>
          </w:p>
          <w:p w14:paraId="31DBB01C" w14:textId="11F8F76B" w:rsidR="00D36221" w:rsidRPr="006E1507" w:rsidRDefault="007E673C" w:rsidP="00BE413E">
            <w:pPr>
              <w:pStyle w:val="ListBullet"/>
              <w:contextualSpacing w:val="0"/>
            </w:pPr>
            <w:r>
              <w:t>AutoCAD</w:t>
            </w:r>
          </w:p>
        </w:tc>
        <w:tc>
          <w:tcPr>
            <w:tcW w:w="4675" w:type="dxa"/>
            <w:tcMar>
              <w:left w:w="360" w:type="dxa"/>
            </w:tcMar>
          </w:tcPr>
          <w:p w14:paraId="53FFE4A2" w14:textId="67832739" w:rsidR="003A0632" w:rsidRPr="006E1507" w:rsidRDefault="00BE413E" w:rsidP="006E1507">
            <w:pPr>
              <w:pStyle w:val="ListBullet"/>
              <w:contextualSpacing w:val="0"/>
            </w:pPr>
            <w:r>
              <w:t>Java</w:t>
            </w:r>
          </w:p>
          <w:p w14:paraId="6ED105C6" w14:textId="77777777" w:rsidR="001E3120" w:rsidRDefault="00BE413E" w:rsidP="00BE413E">
            <w:pPr>
              <w:pStyle w:val="ListBullet"/>
              <w:contextualSpacing w:val="0"/>
            </w:pPr>
            <w:r>
              <w:t>Data Science</w:t>
            </w:r>
          </w:p>
          <w:p w14:paraId="764B9457" w14:textId="6F8836A3" w:rsidR="007E673C" w:rsidRPr="006E1507" w:rsidRDefault="007E673C" w:rsidP="00BE413E">
            <w:pPr>
              <w:pStyle w:val="ListBullet"/>
              <w:contextualSpacing w:val="0"/>
            </w:pPr>
            <w:r>
              <w:t>3D Printing</w:t>
            </w:r>
          </w:p>
        </w:tc>
      </w:tr>
    </w:tbl>
    <w:p w14:paraId="6ED2ECF8" w14:textId="077B040F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B0CF" w14:textId="77777777" w:rsidR="00737B51" w:rsidRDefault="00737B51" w:rsidP="0068194B">
      <w:r>
        <w:separator/>
      </w:r>
    </w:p>
    <w:p w14:paraId="00D0B7F7" w14:textId="77777777" w:rsidR="00737B51" w:rsidRDefault="00737B51"/>
    <w:p w14:paraId="622E2C23" w14:textId="77777777" w:rsidR="00737B51" w:rsidRDefault="00737B51"/>
  </w:endnote>
  <w:endnote w:type="continuationSeparator" w:id="0">
    <w:p w14:paraId="216EA3CF" w14:textId="77777777" w:rsidR="00737B51" w:rsidRDefault="00737B51" w:rsidP="0068194B">
      <w:r>
        <w:continuationSeparator/>
      </w:r>
    </w:p>
    <w:p w14:paraId="2C8F0A6D" w14:textId="77777777" w:rsidR="00737B51" w:rsidRDefault="00737B51"/>
    <w:p w14:paraId="068FC35B" w14:textId="77777777" w:rsidR="00737B51" w:rsidRDefault="00737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39EA5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E459" w14:textId="77777777" w:rsidR="00737B51" w:rsidRDefault="00737B51" w:rsidP="0068194B">
      <w:r>
        <w:separator/>
      </w:r>
    </w:p>
    <w:p w14:paraId="3E1A06B8" w14:textId="77777777" w:rsidR="00737B51" w:rsidRDefault="00737B51"/>
    <w:p w14:paraId="07809943" w14:textId="77777777" w:rsidR="00737B51" w:rsidRDefault="00737B51"/>
  </w:footnote>
  <w:footnote w:type="continuationSeparator" w:id="0">
    <w:p w14:paraId="5058575A" w14:textId="77777777" w:rsidR="00737B51" w:rsidRDefault="00737B51" w:rsidP="0068194B">
      <w:r>
        <w:continuationSeparator/>
      </w:r>
    </w:p>
    <w:p w14:paraId="681C0550" w14:textId="77777777" w:rsidR="00737B51" w:rsidRDefault="00737B51"/>
    <w:p w14:paraId="1604C44D" w14:textId="77777777" w:rsidR="00737B51" w:rsidRDefault="00737B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31C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AEE0D" wp14:editId="62EB39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76DDF77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51"/>
    <w:rsid w:val="000001EF"/>
    <w:rsid w:val="00007322"/>
    <w:rsid w:val="00007728"/>
    <w:rsid w:val="00022EB2"/>
    <w:rsid w:val="00024584"/>
    <w:rsid w:val="00024730"/>
    <w:rsid w:val="00055E95"/>
    <w:rsid w:val="0007021F"/>
    <w:rsid w:val="00076593"/>
    <w:rsid w:val="000A7A03"/>
    <w:rsid w:val="000B1E3E"/>
    <w:rsid w:val="000B2BA5"/>
    <w:rsid w:val="000C784F"/>
    <w:rsid w:val="000F2F8C"/>
    <w:rsid w:val="0010006E"/>
    <w:rsid w:val="001045A8"/>
    <w:rsid w:val="00105466"/>
    <w:rsid w:val="00114A91"/>
    <w:rsid w:val="001427E1"/>
    <w:rsid w:val="00163668"/>
    <w:rsid w:val="00171566"/>
    <w:rsid w:val="00174676"/>
    <w:rsid w:val="001755A8"/>
    <w:rsid w:val="00184014"/>
    <w:rsid w:val="001901E2"/>
    <w:rsid w:val="00192008"/>
    <w:rsid w:val="001A4987"/>
    <w:rsid w:val="001C0E68"/>
    <w:rsid w:val="001C4B6F"/>
    <w:rsid w:val="001D0BF1"/>
    <w:rsid w:val="001E3120"/>
    <w:rsid w:val="001E7E0C"/>
    <w:rsid w:val="001F0BB0"/>
    <w:rsid w:val="001F4E6D"/>
    <w:rsid w:val="001F6140"/>
    <w:rsid w:val="00202209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755F"/>
    <w:rsid w:val="0030144E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4AE"/>
    <w:rsid w:val="003D380F"/>
    <w:rsid w:val="003E160D"/>
    <w:rsid w:val="003F1D5F"/>
    <w:rsid w:val="003F3970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7156"/>
    <w:rsid w:val="005F4B91"/>
    <w:rsid w:val="005F55D2"/>
    <w:rsid w:val="0062312F"/>
    <w:rsid w:val="00625F2C"/>
    <w:rsid w:val="00646D99"/>
    <w:rsid w:val="006618E9"/>
    <w:rsid w:val="0068194B"/>
    <w:rsid w:val="00692703"/>
    <w:rsid w:val="006A1962"/>
    <w:rsid w:val="006B5D48"/>
    <w:rsid w:val="006B7D7B"/>
    <w:rsid w:val="006C1A5E"/>
    <w:rsid w:val="006C5B5F"/>
    <w:rsid w:val="006D0F42"/>
    <w:rsid w:val="006D65FA"/>
    <w:rsid w:val="006E1507"/>
    <w:rsid w:val="00712D8B"/>
    <w:rsid w:val="007273B7"/>
    <w:rsid w:val="00733E0A"/>
    <w:rsid w:val="00737B51"/>
    <w:rsid w:val="0074403D"/>
    <w:rsid w:val="00746D44"/>
    <w:rsid w:val="007538DC"/>
    <w:rsid w:val="00757803"/>
    <w:rsid w:val="0079206B"/>
    <w:rsid w:val="00796076"/>
    <w:rsid w:val="007C0566"/>
    <w:rsid w:val="007C606B"/>
    <w:rsid w:val="007E673C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C7A61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C37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548D"/>
    <w:rsid w:val="00A755E8"/>
    <w:rsid w:val="00A851FA"/>
    <w:rsid w:val="00A93A5D"/>
    <w:rsid w:val="00AB32F8"/>
    <w:rsid w:val="00AB610B"/>
    <w:rsid w:val="00AD360E"/>
    <w:rsid w:val="00AD40FB"/>
    <w:rsid w:val="00AD782D"/>
    <w:rsid w:val="00AE7650"/>
    <w:rsid w:val="00AF338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B7FDB"/>
    <w:rsid w:val="00BD431F"/>
    <w:rsid w:val="00BE413E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6221"/>
    <w:rsid w:val="00D37CD3"/>
    <w:rsid w:val="00D66A52"/>
    <w:rsid w:val="00D66EFA"/>
    <w:rsid w:val="00D72A2D"/>
    <w:rsid w:val="00D91DE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0DCF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7140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824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mmercrawford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D29CCAFC314344BFCBBDB999833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38DC6-B1DC-B44F-8A53-0591F743D4AC}"/>
      </w:docPartPr>
      <w:docPartBody>
        <w:p w:rsidR="00000000" w:rsidRDefault="007F60A8">
          <w:pPr>
            <w:pStyle w:val="09D29CCAFC314344BFCBBDB99983325F"/>
          </w:pPr>
          <w:r w:rsidRPr="00CF1A49">
            <w:t>·</w:t>
          </w:r>
        </w:p>
      </w:docPartBody>
    </w:docPart>
    <w:docPart>
      <w:docPartPr>
        <w:name w:val="3AFE1636542E9D44A14502BB30180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8674F-3A94-7D45-BC6E-7C0BEAD918E1}"/>
      </w:docPartPr>
      <w:docPartBody>
        <w:p w:rsidR="00000000" w:rsidRDefault="007F60A8">
          <w:pPr>
            <w:pStyle w:val="3AFE1636542E9D44A14502BB301809C3"/>
          </w:pPr>
          <w:r w:rsidRPr="00CF1A49">
            <w:t>·</w:t>
          </w:r>
        </w:p>
      </w:docPartBody>
    </w:docPart>
    <w:docPart>
      <w:docPartPr>
        <w:name w:val="8E7BF37B70BCA5499D2554EB8E149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1BEFE-8CA8-F640-883E-ECE8AFE688F7}"/>
      </w:docPartPr>
      <w:docPartBody>
        <w:p w:rsidR="00000000" w:rsidRDefault="007F60A8">
          <w:pPr>
            <w:pStyle w:val="8E7BF37B70BCA5499D2554EB8E149F5D"/>
          </w:pPr>
          <w:r w:rsidRPr="00CF1A49">
            <w:t>Experience</w:t>
          </w:r>
        </w:p>
      </w:docPartBody>
    </w:docPart>
    <w:docPart>
      <w:docPartPr>
        <w:name w:val="FC82FA28F5DC1247B0837A6CDF45A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1B9DC-7095-8D40-B0B5-BE00A2897CA3}"/>
      </w:docPartPr>
      <w:docPartBody>
        <w:p w:rsidR="00000000" w:rsidRDefault="007F60A8">
          <w:pPr>
            <w:pStyle w:val="FC82FA28F5DC1247B0837A6CDF45A9BC"/>
          </w:pPr>
          <w:r w:rsidRPr="00CF1A49">
            <w:t>Education</w:t>
          </w:r>
        </w:p>
      </w:docPartBody>
    </w:docPart>
    <w:docPart>
      <w:docPartPr>
        <w:name w:val="335A83B3077E734BB0790600DFA55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10A64-146D-034A-B681-4F9024A8A5C6}"/>
      </w:docPartPr>
      <w:docPartBody>
        <w:p w:rsidR="00000000" w:rsidRDefault="007F60A8">
          <w:pPr>
            <w:pStyle w:val="335A83B3077E734BB0790600DFA551D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A8"/>
    <w:rsid w:val="007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B9712FD9F3E04B9D3D9ACC5D41EF38">
    <w:name w:val="65B9712FD9F3E04B9D3D9ACC5D41EF3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3432119091D8B4688E6263C77CFC157">
    <w:name w:val="93432119091D8B4688E6263C77CFC157"/>
  </w:style>
  <w:style w:type="paragraph" w:customStyle="1" w:styleId="712C518C88D11F429C92EC7CE36E5208">
    <w:name w:val="712C518C88D11F429C92EC7CE36E5208"/>
  </w:style>
  <w:style w:type="paragraph" w:customStyle="1" w:styleId="09D29CCAFC314344BFCBBDB99983325F">
    <w:name w:val="09D29CCAFC314344BFCBBDB99983325F"/>
  </w:style>
  <w:style w:type="paragraph" w:customStyle="1" w:styleId="28E5BAE8232B86438EFBC1ACD262CE11">
    <w:name w:val="28E5BAE8232B86438EFBC1ACD262CE11"/>
  </w:style>
  <w:style w:type="paragraph" w:customStyle="1" w:styleId="82ED52834AF89A47BCD43CBDE58C8C87">
    <w:name w:val="82ED52834AF89A47BCD43CBDE58C8C87"/>
  </w:style>
  <w:style w:type="paragraph" w:customStyle="1" w:styleId="3AFE1636542E9D44A14502BB301809C3">
    <w:name w:val="3AFE1636542E9D44A14502BB301809C3"/>
  </w:style>
  <w:style w:type="paragraph" w:customStyle="1" w:styleId="8BD478EECDE7DD47BA52A542DD728253">
    <w:name w:val="8BD478EECDE7DD47BA52A542DD728253"/>
  </w:style>
  <w:style w:type="paragraph" w:customStyle="1" w:styleId="61A418BA595C7C489B2FB6AED398AC9E">
    <w:name w:val="61A418BA595C7C489B2FB6AED398AC9E"/>
  </w:style>
  <w:style w:type="paragraph" w:customStyle="1" w:styleId="8AACBC305A469A498C07B8D4428D2C8F">
    <w:name w:val="8AACBC305A469A498C07B8D4428D2C8F"/>
  </w:style>
  <w:style w:type="paragraph" w:customStyle="1" w:styleId="C8E0A5AA45B7224392A7606FF63D6169">
    <w:name w:val="C8E0A5AA45B7224392A7606FF63D6169"/>
  </w:style>
  <w:style w:type="paragraph" w:customStyle="1" w:styleId="8E7BF37B70BCA5499D2554EB8E149F5D">
    <w:name w:val="8E7BF37B70BCA5499D2554EB8E149F5D"/>
  </w:style>
  <w:style w:type="paragraph" w:customStyle="1" w:styleId="7A859C200FF5AE4EA384D2D36D49E890">
    <w:name w:val="7A859C200FF5AE4EA384D2D36D49E890"/>
  </w:style>
  <w:style w:type="paragraph" w:customStyle="1" w:styleId="0C9D0F4E413B594DBFECE9759B9444B2">
    <w:name w:val="0C9D0F4E413B594DBFECE9759B9444B2"/>
  </w:style>
  <w:style w:type="paragraph" w:customStyle="1" w:styleId="8EFE6F33F881D74E98BEA4992054C6A9">
    <w:name w:val="8EFE6F33F881D74E98BEA4992054C6A9"/>
  </w:style>
  <w:style w:type="character" w:styleId="SubtleReference">
    <w:name w:val="Subtle Reference"/>
    <w:basedOn w:val="DefaultParagraphFont"/>
    <w:uiPriority w:val="10"/>
    <w:qFormat/>
    <w:rsid w:val="007F60A8"/>
    <w:rPr>
      <w:b/>
      <w:caps w:val="0"/>
      <w:smallCaps/>
      <w:color w:val="595959" w:themeColor="text1" w:themeTint="A6"/>
    </w:rPr>
  </w:style>
  <w:style w:type="paragraph" w:customStyle="1" w:styleId="50C39AA58FDC8C468FA9410E71B6CD09">
    <w:name w:val="50C39AA58FDC8C468FA9410E71B6CD09"/>
  </w:style>
  <w:style w:type="paragraph" w:customStyle="1" w:styleId="EE4E9292EECC2C4F8F8B96D620FDAC9B">
    <w:name w:val="EE4E9292EECC2C4F8F8B96D620FDAC9B"/>
  </w:style>
  <w:style w:type="paragraph" w:customStyle="1" w:styleId="1DB12DAC7008404E9AC58D0E58EC0C2E">
    <w:name w:val="1DB12DAC7008404E9AC58D0E58EC0C2E"/>
  </w:style>
  <w:style w:type="paragraph" w:customStyle="1" w:styleId="B60F1C5EA29ECE479678EE0515321D0E">
    <w:name w:val="B60F1C5EA29ECE479678EE0515321D0E"/>
  </w:style>
  <w:style w:type="paragraph" w:customStyle="1" w:styleId="5E1FC165132ADE4D918D5468D8F6983A">
    <w:name w:val="5E1FC165132ADE4D918D5468D8F6983A"/>
  </w:style>
  <w:style w:type="paragraph" w:customStyle="1" w:styleId="A1796AB5E49BAE4B9A02C211B48296E4">
    <w:name w:val="A1796AB5E49BAE4B9A02C211B48296E4"/>
  </w:style>
  <w:style w:type="paragraph" w:customStyle="1" w:styleId="52C7113697FF9B48AF3ADB66DF3F190A">
    <w:name w:val="52C7113697FF9B48AF3ADB66DF3F190A"/>
  </w:style>
  <w:style w:type="paragraph" w:customStyle="1" w:styleId="FC82FA28F5DC1247B0837A6CDF45A9BC">
    <w:name w:val="FC82FA28F5DC1247B0837A6CDF45A9BC"/>
  </w:style>
  <w:style w:type="paragraph" w:customStyle="1" w:styleId="93F12A6FBBEF2B409CF9B44512DE0330">
    <w:name w:val="93F12A6FBBEF2B409CF9B44512DE0330"/>
  </w:style>
  <w:style w:type="paragraph" w:customStyle="1" w:styleId="7337B7A7CF66544F9EEF798DD686E440">
    <w:name w:val="7337B7A7CF66544F9EEF798DD686E440"/>
  </w:style>
  <w:style w:type="paragraph" w:customStyle="1" w:styleId="6066775AB810E14199E07A9AB7EEACD2">
    <w:name w:val="6066775AB810E14199E07A9AB7EEACD2"/>
  </w:style>
  <w:style w:type="paragraph" w:customStyle="1" w:styleId="02E485B5A1401B489FED3621C91E1676">
    <w:name w:val="02E485B5A1401B489FED3621C91E1676"/>
  </w:style>
  <w:style w:type="paragraph" w:customStyle="1" w:styleId="C7B5E2880697F54390BBABD18DDD24C1">
    <w:name w:val="C7B5E2880697F54390BBABD18DDD24C1"/>
  </w:style>
  <w:style w:type="paragraph" w:customStyle="1" w:styleId="2C189FD4356B3346B7FB1FDFD335F779">
    <w:name w:val="2C189FD4356B3346B7FB1FDFD335F779"/>
  </w:style>
  <w:style w:type="paragraph" w:customStyle="1" w:styleId="02C342636F5C9144867FABA483E36EA9">
    <w:name w:val="02C342636F5C9144867FABA483E36EA9"/>
  </w:style>
  <w:style w:type="paragraph" w:customStyle="1" w:styleId="61DCC91D4CD6224EB020FE8E04811ED7">
    <w:name w:val="61DCC91D4CD6224EB020FE8E04811ED7"/>
  </w:style>
  <w:style w:type="paragraph" w:customStyle="1" w:styleId="69E79AAFAEC6144397C6F9B08E819E62">
    <w:name w:val="69E79AAFAEC6144397C6F9B08E819E62"/>
  </w:style>
  <w:style w:type="paragraph" w:customStyle="1" w:styleId="27629F0E70EE274DA6B2B5C1BD61B875">
    <w:name w:val="27629F0E70EE274DA6B2B5C1BD61B875"/>
  </w:style>
  <w:style w:type="paragraph" w:customStyle="1" w:styleId="335A83B3077E734BB0790600DFA551DA">
    <w:name w:val="335A83B3077E734BB0790600DFA551DA"/>
  </w:style>
  <w:style w:type="paragraph" w:customStyle="1" w:styleId="8F86D82239975E48BECC89A7870C09B2">
    <w:name w:val="8F86D82239975E48BECC89A7870C09B2"/>
  </w:style>
  <w:style w:type="paragraph" w:customStyle="1" w:styleId="0CD491A28FEFF743A5ADCB3E1225F6FE">
    <w:name w:val="0CD491A28FEFF743A5ADCB3E1225F6FE"/>
  </w:style>
  <w:style w:type="paragraph" w:customStyle="1" w:styleId="7876EB9962801E45B047136A05ACAB35">
    <w:name w:val="7876EB9962801E45B047136A05ACAB35"/>
  </w:style>
  <w:style w:type="paragraph" w:customStyle="1" w:styleId="076ED73DB871394BBEB2FDFEE130009E">
    <w:name w:val="076ED73DB871394BBEB2FDFEE130009E"/>
  </w:style>
  <w:style w:type="paragraph" w:customStyle="1" w:styleId="AACE94EE5E05674EABAC4949628E1F14">
    <w:name w:val="AACE94EE5E05674EABAC4949628E1F14"/>
  </w:style>
  <w:style w:type="paragraph" w:customStyle="1" w:styleId="C87F4DE443EB354B924EDCE350960929">
    <w:name w:val="C87F4DE443EB354B924EDCE350960929"/>
  </w:style>
  <w:style w:type="paragraph" w:customStyle="1" w:styleId="3B186E8E61DFA7429E39B748BD5DC963">
    <w:name w:val="3B186E8E61DFA7429E39B748BD5DC963"/>
  </w:style>
  <w:style w:type="paragraph" w:customStyle="1" w:styleId="6DF6BDC6CB4DD14BA10CDA33B9C33E86">
    <w:name w:val="6DF6BDC6CB4DD14BA10CDA33B9C33E86"/>
    <w:rsid w:val="007F60A8"/>
  </w:style>
  <w:style w:type="paragraph" w:customStyle="1" w:styleId="D04FEC0E1AEDCA478D131678523C5232">
    <w:name w:val="D04FEC0E1AEDCA478D131678523C5232"/>
    <w:rsid w:val="007F60A8"/>
  </w:style>
  <w:style w:type="paragraph" w:customStyle="1" w:styleId="5111FCA0A3310C45A188F8BD2A13AD71">
    <w:name w:val="5111FCA0A3310C45A188F8BD2A13AD71"/>
    <w:rsid w:val="007F60A8"/>
  </w:style>
  <w:style w:type="paragraph" w:customStyle="1" w:styleId="C3BE4E013159B2478D195F8C18FE8DD3">
    <w:name w:val="C3BE4E013159B2478D195F8C18FE8DD3"/>
    <w:rsid w:val="007F60A8"/>
  </w:style>
  <w:style w:type="paragraph" w:customStyle="1" w:styleId="482D9AAA8900304E9DB4682E4B442B42">
    <w:name w:val="482D9AAA8900304E9DB4682E4B442B42"/>
    <w:rsid w:val="007F6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2022-01-14T21:45:00Z</dcterms:created>
  <dcterms:modified xsi:type="dcterms:W3CDTF">2022-01-14T21:45:00Z</dcterms:modified>
  <cp:category/>
</cp:coreProperties>
</file>